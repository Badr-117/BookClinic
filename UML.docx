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332" w:rsidRDefault="00673332"/>
    <w:tbl>
      <w:tblPr>
        <w:tblW w:w="0" w:type="auto"/>
        <w:tblInd w:w="2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</w:tblGrid>
      <w:tr w:rsidR="00673332" w:rsidTr="00673332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120" w:type="dxa"/>
          </w:tcPr>
          <w:p w:rsidR="00673332" w:rsidRDefault="00673332" w:rsidP="00673332">
            <w:pPr>
              <w:jc w:val="center"/>
            </w:pPr>
            <w:r>
              <w:t>User</w:t>
            </w:r>
          </w:p>
        </w:tc>
      </w:tr>
      <w:tr w:rsidR="00673332" w:rsidTr="00673332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3120" w:type="dxa"/>
          </w:tcPr>
          <w:p w:rsidR="00673332" w:rsidRDefault="00673332">
            <w:r>
              <w:t>Username: String</w:t>
            </w:r>
          </w:p>
          <w:p w:rsidR="00673332" w:rsidRDefault="00673332">
            <w:r>
              <w:t>Password : String</w:t>
            </w:r>
          </w:p>
          <w:p w:rsidR="00673332" w:rsidRDefault="00673332">
            <w:proofErr w:type="spellStart"/>
            <w:r>
              <w:t>userEmail</w:t>
            </w:r>
            <w:proofErr w:type="spellEnd"/>
            <w:r>
              <w:t>: String</w:t>
            </w:r>
          </w:p>
          <w:p w:rsidR="00673332" w:rsidRDefault="00673332">
            <w:proofErr w:type="spellStart"/>
            <w:r>
              <w:t>userType</w:t>
            </w:r>
            <w:proofErr w:type="spellEnd"/>
            <w:r>
              <w:t>: String</w:t>
            </w:r>
          </w:p>
        </w:tc>
      </w:tr>
    </w:tbl>
    <w:p w:rsidR="00317019" w:rsidRDefault="006733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1115060</wp:posOffset>
                </wp:positionV>
                <wp:extent cx="15049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59FA1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87.8pt" to="201.7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2552699</wp:posOffset>
                </wp:positionH>
                <wp:positionV relativeFrom="paragraph">
                  <wp:posOffset>1115060</wp:posOffset>
                </wp:positionV>
                <wp:extent cx="16287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0DD9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87.8pt" to="329.2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635</wp:posOffset>
                </wp:positionV>
                <wp:extent cx="0" cy="1104900"/>
                <wp:effectExtent l="7620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5E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0.25pt;margin-top:.05pt;width:0;height:8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</w:t>
      </w:r>
    </w:p>
    <w:p w:rsidR="00317019" w:rsidRPr="00317019" w:rsidRDefault="00317019" w:rsidP="00317019">
      <w:bookmarkStart w:id="0" w:name="_GoBack"/>
      <w:bookmarkEnd w:id="0"/>
    </w:p>
    <w:p w:rsidR="00317019" w:rsidRPr="00317019" w:rsidRDefault="00317019" w:rsidP="00317019"/>
    <w:p w:rsidR="00317019" w:rsidRPr="00317019" w:rsidRDefault="00795A12" w:rsidP="0031701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276860</wp:posOffset>
                </wp:positionV>
                <wp:extent cx="9525" cy="7810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DA567" id="Straight Connector 4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1.8pt" to="330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267335</wp:posOffset>
                </wp:positionV>
                <wp:extent cx="0" cy="8667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4CC55" id="Straight Connector 4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21.05pt" to="200.2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286385</wp:posOffset>
                </wp:positionV>
                <wp:extent cx="9525" cy="8477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93621" id="Straight Connector 4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22.55pt" to="83.2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317019" w:rsidRPr="00317019" w:rsidRDefault="00317019" w:rsidP="00317019"/>
    <w:p w:rsidR="00317019" w:rsidRPr="00317019" w:rsidRDefault="00317019" w:rsidP="00317019"/>
    <w:tbl>
      <w:tblPr>
        <w:tblStyle w:val="TableGrid"/>
        <w:tblpPr w:leftFromText="180" w:rightFromText="180" w:vertAnchor="text" w:horzAnchor="page" w:tblpX="8011" w:tblpY="318"/>
        <w:tblW w:w="0" w:type="auto"/>
        <w:tblLook w:val="04A0" w:firstRow="1" w:lastRow="0" w:firstColumn="1" w:lastColumn="0" w:noHBand="0" w:noVBand="1"/>
      </w:tblPr>
      <w:tblGrid>
        <w:gridCol w:w="1903"/>
      </w:tblGrid>
      <w:tr w:rsidR="00795A12" w:rsidTr="00795A12">
        <w:trPr>
          <w:trHeight w:val="427"/>
        </w:trPr>
        <w:tc>
          <w:tcPr>
            <w:tcW w:w="1903" w:type="dxa"/>
          </w:tcPr>
          <w:p w:rsidR="00795A12" w:rsidRDefault="00795A12" w:rsidP="00795A12">
            <w:pPr>
              <w:jc w:val="center"/>
            </w:pPr>
            <w:r>
              <w:t>Patient</w:t>
            </w:r>
          </w:p>
        </w:tc>
      </w:tr>
      <w:tr w:rsidR="00795A12" w:rsidTr="00795A12">
        <w:trPr>
          <w:trHeight w:val="365"/>
        </w:trPr>
        <w:tc>
          <w:tcPr>
            <w:tcW w:w="1903" w:type="dxa"/>
          </w:tcPr>
          <w:p w:rsidR="00795A12" w:rsidRDefault="00795A12" w:rsidP="00795A12">
            <w:pPr>
              <w:jc w:val="center"/>
            </w:pPr>
          </w:p>
        </w:tc>
      </w:tr>
    </w:tbl>
    <w:p w:rsidR="00317019" w:rsidRPr="00317019" w:rsidRDefault="00317019" w:rsidP="00317019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</w:tblGrid>
      <w:tr w:rsidR="008F5120" w:rsidTr="00795A12">
        <w:trPr>
          <w:trHeight w:val="342"/>
        </w:trPr>
        <w:tc>
          <w:tcPr>
            <w:tcW w:w="1951" w:type="dxa"/>
          </w:tcPr>
          <w:p w:rsidR="008F5120" w:rsidRDefault="00795A12" w:rsidP="00795A12">
            <w:pPr>
              <w:jc w:val="center"/>
            </w:pPr>
            <w:r>
              <w:t>Admin</w:t>
            </w:r>
          </w:p>
        </w:tc>
      </w:tr>
      <w:tr w:rsidR="00795A12" w:rsidTr="00795A12">
        <w:trPr>
          <w:trHeight w:val="420"/>
        </w:trPr>
        <w:tc>
          <w:tcPr>
            <w:tcW w:w="1951" w:type="dxa"/>
          </w:tcPr>
          <w:p w:rsidR="00795A12" w:rsidRDefault="00795A12" w:rsidP="00795A12"/>
        </w:tc>
      </w:tr>
    </w:tbl>
    <w:tbl>
      <w:tblPr>
        <w:tblStyle w:val="TableGrid"/>
        <w:tblpPr w:leftFromText="180" w:rightFromText="180" w:vertAnchor="text" w:horzAnchor="page" w:tblpX="4591" w:tblpYSpec="bottom"/>
        <w:tblW w:w="0" w:type="auto"/>
        <w:tblLook w:val="04A0" w:firstRow="1" w:lastRow="0" w:firstColumn="1" w:lastColumn="0" w:noHBand="0" w:noVBand="1"/>
      </w:tblPr>
      <w:tblGrid>
        <w:gridCol w:w="1858"/>
      </w:tblGrid>
      <w:tr w:rsidR="00795A12" w:rsidTr="00795A12">
        <w:trPr>
          <w:trHeight w:val="342"/>
        </w:trPr>
        <w:tc>
          <w:tcPr>
            <w:tcW w:w="1858" w:type="dxa"/>
          </w:tcPr>
          <w:p w:rsidR="00795A12" w:rsidRDefault="00795A12" w:rsidP="00795A12">
            <w:pPr>
              <w:jc w:val="center"/>
            </w:pPr>
            <w:proofErr w:type="spellStart"/>
            <w:r>
              <w:t>Emplyee</w:t>
            </w:r>
            <w:proofErr w:type="spellEnd"/>
          </w:p>
        </w:tc>
      </w:tr>
      <w:tr w:rsidR="00795A12" w:rsidTr="00795A12">
        <w:trPr>
          <w:trHeight w:val="480"/>
        </w:trPr>
        <w:tc>
          <w:tcPr>
            <w:tcW w:w="1858" w:type="dxa"/>
          </w:tcPr>
          <w:p w:rsidR="00795A12" w:rsidRDefault="00795A12" w:rsidP="00795A12">
            <w:pPr>
              <w:jc w:val="both"/>
            </w:pPr>
          </w:p>
        </w:tc>
      </w:tr>
    </w:tbl>
    <w:p w:rsidR="00317019" w:rsidRDefault="00795A12" w:rsidP="00795A12">
      <w:pPr>
        <w:jc w:val="both"/>
      </w:pPr>
      <w:r>
        <w:br w:type="textWrapping" w:clear="all"/>
      </w:r>
    </w:p>
    <w:p w:rsidR="005E4435" w:rsidRPr="00317019" w:rsidRDefault="005E4435" w:rsidP="00317019"/>
    <w:sectPr w:rsidR="005E4435" w:rsidRPr="0031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32"/>
    <w:rsid w:val="00317019"/>
    <w:rsid w:val="005E4435"/>
    <w:rsid w:val="00673332"/>
    <w:rsid w:val="00795A12"/>
    <w:rsid w:val="008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2AC7A-1F96-4095-9E7D-6921AEE5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332"/>
    <w:rPr>
      <w:color w:val="808080"/>
    </w:rPr>
  </w:style>
  <w:style w:type="table" w:styleId="TableGrid">
    <w:name w:val="Table Grid"/>
    <w:basedOn w:val="TableNormal"/>
    <w:uiPriority w:val="39"/>
    <w:rsid w:val="008F5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75EDD-09C4-4399-842F-A7DBA8B74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6D58036C.dotm</Template>
  <TotalTime>41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Harouna Sylla</dc:creator>
  <cp:keywords/>
  <dc:description/>
  <cp:lastModifiedBy>Harouna Sylla</cp:lastModifiedBy>
  <cp:revision>1</cp:revision>
  <dcterms:created xsi:type="dcterms:W3CDTF">2019-10-20T18:22:00Z</dcterms:created>
  <dcterms:modified xsi:type="dcterms:W3CDTF">2019-10-20T19:03:00Z</dcterms:modified>
</cp:coreProperties>
</file>